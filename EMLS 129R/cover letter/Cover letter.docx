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CE33F1" w:rsidRDefault="00CE33F1" w:rsidP="00CE33F1">
      <w:pPr>
        <w:rPr>
          <w:rFonts w:ascii="Times New Roman" w:hAnsi="Times New Roman"/>
        </w:rPr>
      </w:pPr>
    </w:p>
    <w:p w14:paraId="112ABC97" w14:textId="77777777" w:rsidR="00EC4042" w:rsidRDefault="00EC4042" w:rsidP="00CE33F1">
      <w:pPr>
        <w:spacing w:line="240" w:lineRule="auto"/>
        <w:contextualSpacing/>
        <w:rPr>
          <w:rFonts w:ascii="Times New Roman" w:hAnsi="Times New Roman"/>
          <w:sz w:val="22"/>
          <w:szCs w:val="22"/>
        </w:rPr>
      </w:pPr>
      <w:r w:rsidRPr="00EC4042">
        <w:rPr>
          <w:rFonts w:ascii="Times New Roman" w:hAnsi="Times New Roman"/>
          <w:sz w:val="22"/>
          <w:szCs w:val="22"/>
        </w:rPr>
        <w:t>Innovation Science and Eco</w:t>
      </w:r>
      <w:bookmarkStart w:id="0" w:name="_GoBack"/>
      <w:bookmarkEnd w:id="0"/>
      <w:r w:rsidRPr="00EC4042">
        <w:rPr>
          <w:rFonts w:ascii="Times New Roman" w:hAnsi="Times New Roman"/>
          <w:sz w:val="22"/>
          <w:szCs w:val="22"/>
        </w:rPr>
        <w:t>nomic Development Canada</w:t>
      </w:r>
    </w:p>
    <w:p w14:paraId="564B1174" w14:textId="4D6F087E" w:rsidR="00CE33F1" w:rsidRDefault="00EC4042" w:rsidP="00CE33F1">
      <w:pPr>
        <w:spacing w:line="240" w:lineRule="auto"/>
        <w:contextualSpacing/>
        <w:rPr>
          <w:rFonts w:ascii="Times New Roman" w:hAnsi="Times New Roman"/>
          <w:sz w:val="22"/>
          <w:szCs w:val="22"/>
        </w:rPr>
      </w:pPr>
      <w:r w:rsidRPr="00EC4042">
        <w:rPr>
          <w:rFonts w:ascii="Times New Roman" w:hAnsi="Times New Roman"/>
          <w:sz w:val="22"/>
          <w:szCs w:val="22"/>
        </w:rPr>
        <w:t>Ottawa</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77777777"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02D0CF3C"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This letter is to express my interest in your posting on Waterloo Works for the position of </w:t>
      </w:r>
      <w:r w:rsidR="00EC4042" w:rsidRPr="00EC4042">
        <w:rPr>
          <w:rFonts w:ascii="Times New Roman" w:hAnsi="Times New Roman"/>
          <w:sz w:val="22"/>
          <w:szCs w:val="22"/>
        </w:rPr>
        <w:t>Winter 2019- Research and Development Tra</w:t>
      </w:r>
      <w:r w:rsidR="00EC4042">
        <w:rPr>
          <w:rFonts w:ascii="Times New Roman" w:hAnsi="Times New Roman"/>
          <w:sz w:val="22"/>
          <w:szCs w:val="22"/>
        </w:rPr>
        <w:t xml:space="preserve">inee in </w:t>
      </w:r>
      <w:r w:rsidR="00EC4042" w:rsidRPr="00EC4042">
        <w:rPr>
          <w:rFonts w:ascii="Times New Roman" w:hAnsi="Times New Roman"/>
          <w:sz w:val="22"/>
          <w:szCs w:val="22"/>
        </w:rPr>
        <w:t>Computer Engineering</w:t>
      </w:r>
      <w:r w:rsidR="00431C66">
        <w:rPr>
          <w:rFonts w:ascii="Times New Roman" w:hAnsi="Times New Roman"/>
          <w:sz w:val="22"/>
          <w:szCs w:val="22"/>
        </w:rPr>
        <w:t>. I am pursuing B</w:t>
      </w:r>
      <w:r w:rsidRPr="00CE33F1">
        <w:rPr>
          <w:rFonts w:ascii="Times New Roman" w:hAnsi="Times New Roman"/>
          <w:sz w:val="22"/>
          <w:szCs w:val="22"/>
        </w:rPr>
        <w:t xml:space="preserve">achelor’s Degree of Applied Science and majoring in Computer Engineering at University of Waterloo. With my </w:t>
      </w:r>
      <w:r w:rsidR="009C5AC0">
        <w:rPr>
          <w:rFonts w:ascii="Times New Roman" w:hAnsi="Times New Roman"/>
          <w:sz w:val="22"/>
          <w:szCs w:val="22"/>
        </w:rPr>
        <w:t xml:space="preserve">experience in previous </w:t>
      </w:r>
      <w:r w:rsidRPr="00CE33F1">
        <w:rPr>
          <w:rFonts w:ascii="Times New Roman" w:hAnsi="Times New Roman"/>
          <w:sz w:val="22"/>
          <w:szCs w:val="22"/>
        </w:rPr>
        <w:t>work</w:t>
      </w:r>
      <w:r w:rsidR="009C5AC0">
        <w:rPr>
          <w:rFonts w:ascii="Times New Roman" w:hAnsi="Times New Roman"/>
          <w:sz w:val="22"/>
          <w:szCs w:val="22"/>
        </w:rPr>
        <w:t>ing</w:t>
      </w:r>
      <w:r w:rsidRPr="00CE33F1">
        <w:rPr>
          <w:rFonts w:ascii="Times New Roman" w:hAnsi="Times New Roman"/>
          <w:sz w:val="22"/>
          <w:szCs w:val="22"/>
        </w:rPr>
        <w:t xml:space="preserve"> and</w:t>
      </w:r>
      <w:r w:rsidR="009C5AC0">
        <w:rPr>
          <w:rFonts w:ascii="Times New Roman" w:hAnsi="Times New Roman"/>
          <w:sz w:val="22"/>
          <w:szCs w:val="22"/>
        </w:rPr>
        <w:t xml:space="preserve"> building side projects</w:t>
      </w:r>
      <w:r w:rsidRPr="00CE33F1">
        <w:rPr>
          <w:rFonts w:ascii="Times New Roman" w:hAnsi="Times New Roman"/>
          <w:sz w:val="22"/>
          <w:szCs w:val="22"/>
        </w:rPr>
        <w:t>, I am confident I will be an asset to your organization.</w:t>
      </w:r>
    </w:p>
    <w:p w14:paraId="6BBEF1FE" w14:textId="77777777" w:rsidR="00CE33F1" w:rsidRPr="00CE33F1" w:rsidRDefault="00CE33F1" w:rsidP="00CE33F1">
      <w:pPr>
        <w:contextualSpacing/>
        <w:jc w:val="both"/>
        <w:rPr>
          <w:rFonts w:ascii="Times New Roman" w:hAnsi="Times New Roman"/>
          <w:sz w:val="22"/>
          <w:szCs w:val="22"/>
        </w:rPr>
      </w:pPr>
    </w:p>
    <w:p w14:paraId="11C6095B" w14:textId="17568294"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I enjoy being challenged and engaging with projects that require me to work outside my comfort and knowledge set, as continuing to learn new languages and techniques are important to me and the success of your organization.</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14F5574A" w14:textId="7D1F8420" w:rsidR="00CE33F1" w:rsidRPr="00CE33F1" w:rsidRDefault="00531D60" w:rsidP="00531D60">
      <w:pPr>
        <w:pStyle w:val="ListParagraph"/>
        <w:numPr>
          <w:ilvl w:val="0"/>
          <w:numId w:val="16"/>
        </w:numPr>
        <w:jc w:val="both"/>
        <w:rPr>
          <w:rFonts w:ascii="Times New Roman" w:hAnsi="Times New Roman"/>
          <w:sz w:val="22"/>
          <w:szCs w:val="22"/>
        </w:rPr>
      </w:pPr>
      <w:r w:rsidRPr="00531D60">
        <w:rPr>
          <w:rFonts w:ascii="Times New Roman" w:hAnsi="Times New Roman"/>
          <w:sz w:val="22"/>
          <w:szCs w:val="22"/>
        </w:rPr>
        <w:t>knowledge of network protocols such as TCP/IP, UDP and HTTP</w:t>
      </w:r>
    </w:p>
    <w:p w14:paraId="1280A6B9" w14:textId="53A4CB3A" w:rsidR="00531D60" w:rsidRDefault="00F24176" w:rsidP="00531D60">
      <w:pPr>
        <w:pStyle w:val="ListParagraph"/>
        <w:numPr>
          <w:ilvl w:val="0"/>
          <w:numId w:val="16"/>
        </w:numPr>
        <w:jc w:val="both"/>
        <w:rPr>
          <w:rFonts w:ascii="Times New Roman" w:hAnsi="Times New Roman"/>
          <w:sz w:val="22"/>
          <w:szCs w:val="22"/>
        </w:rPr>
      </w:pPr>
      <w:r>
        <w:rPr>
          <w:rFonts w:ascii="Times New Roman" w:hAnsi="Times New Roman"/>
          <w:sz w:val="22"/>
          <w:szCs w:val="22"/>
        </w:rPr>
        <w:t>experience with Java, C++, P</w:t>
      </w:r>
      <w:r w:rsidR="00531D60" w:rsidRPr="00531D60">
        <w:rPr>
          <w:rFonts w:ascii="Times New Roman" w:hAnsi="Times New Roman"/>
          <w:sz w:val="22"/>
          <w:szCs w:val="22"/>
        </w:rPr>
        <w:t xml:space="preserve">ython, HTML and CSS </w:t>
      </w:r>
    </w:p>
    <w:p w14:paraId="78E7F3FB" w14:textId="014C50AE" w:rsidR="00CE33F1" w:rsidRPr="00CE33F1" w:rsidRDefault="00531D60" w:rsidP="00531D60">
      <w:pPr>
        <w:pStyle w:val="ListParagraph"/>
        <w:numPr>
          <w:ilvl w:val="0"/>
          <w:numId w:val="16"/>
        </w:numPr>
        <w:jc w:val="both"/>
        <w:rPr>
          <w:rFonts w:ascii="Times New Roman" w:hAnsi="Times New Roman"/>
          <w:sz w:val="22"/>
          <w:szCs w:val="22"/>
        </w:rPr>
      </w:pPr>
      <w:r w:rsidRPr="00531D60">
        <w:rPr>
          <w:rFonts w:ascii="Times New Roman" w:hAnsi="Times New Roman"/>
          <w:sz w:val="22"/>
          <w:szCs w:val="22"/>
        </w:rPr>
        <w:t>3 month</w:t>
      </w:r>
      <w:r>
        <w:rPr>
          <w:rFonts w:ascii="Times New Roman" w:hAnsi="Times New Roman"/>
          <w:sz w:val="22"/>
          <w:szCs w:val="22"/>
        </w:rPr>
        <w:t>s</w:t>
      </w:r>
      <w:r w:rsidRPr="00531D60">
        <w:rPr>
          <w:rFonts w:ascii="Times New Roman" w:hAnsi="Times New Roman"/>
          <w:sz w:val="22"/>
          <w:szCs w:val="22"/>
        </w:rPr>
        <w:t xml:space="preserve"> work experience in developing client-server system and HTTP host</w:t>
      </w:r>
      <w:r>
        <w:rPr>
          <w:rFonts w:ascii="Times New Roman" w:hAnsi="Times New Roman"/>
          <w:sz w:val="22"/>
          <w:szCs w:val="22"/>
        </w:rPr>
        <w:t xml:space="preserve"> </w:t>
      </w:r>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72BA89BA" w:rsidR="00CE33F1"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motivate to accomplish goals through means of learning new and complex concepts</w:t>
      </w:r>
    </w:p>
    <w:p w14:paraId="1BAE9E95" w14:textId="4387BE9D"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 xml:space="preserve">yment opportunities with </w:t>
      </w:r>
      <w:proofErr w:type="spellStart"/>
      <w:r w:rsidR="00F24176" w:rsidRPr="00531D60">
        <w:rPr>
          <w:rFonts w:ascii="Times New Roman" w:hAnsi="Times New Roman"/>
          <w:sz w:val="22"/>
          <w:szCs w:val="22"/>
        </w:rPr>
        <w:t>Evertz</w:t>
      </w:r>
      <w:proofErr w:type="spellEnd"/>
      <w:r w:rsidR="00F24176" w:rsidRPr="00531D60">
        <w:rPr>
          <w:rFonts w:ascii="Times New Roman" w:hAnsi="Times New Roman"/>
          <w:sz w:val="22"/>
          <w:szCs w:val="22"/>
        </w:rPr>
        <w:t xml:space="preserve"> Microsystems Ltd</w:t>
      </w:r>
      <w:r w:rsidRPr="00CE33F1">
        <w:rPr>
          <w:rFonts w:ascii="Times New Roman" w:hAnsi="Times New Roman"/>
          <w:sz w:val="22"/>
          <w:szCs w:val="22"/>
        </w:rPr>
        <w:t>.</w:t>
      </w:r>
    </w:p>
    <w:p w14:paraId="15066CEF" w14:textId="77777777" w:rsidR="00CE33F1" w:rsidRPr="00CE33F1" w:rsidRDefault="00CE33F1"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BE1D1" w14:textId="77777777" w:rsidR="00E976ED" w:rsidRDefault="00E976ED">
      <w:r>
        <w:separator/>
      </w:r>
    </w:p>
  </w:endnote>
  <w:endnote w:type="continuationSeparator" w:id="0">
    <w:p w14:paraId="28CBFC63" w14:textId="77777777" w:rsidR="00E976ED" w:rsidRDefault="00E9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EF7CD" w14:textId="77777777" w:rsidR="00E976ED" w:rsidRDefault="00E976ED">
      <w:r>
        <w:separator/>
      </w:r>
    </w:p>
  </w:footnote>
  <w:footnote w:type="continuationSeparator" w:id="0">
    <w:p w14:paraId="2DD78568" w14:textId="77777777" w:rsidR="00E976ED" w:rsidRDefault="00E97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121E60"/>
    <w:rsid w:val="0029414C"/>
    <w:rsid w:val="00342557"/>
    <w:rsid w:val="003D4B68"/>
    <w:rsid w:val="00431C66"/>
    <w:rsid w:val="00461CDA"/>
    <w:rsid w:val="00531D60"/>
    <w:rsid w:val="00556ED3"/>
    <w:rsid w:val="00581861"/>
    <w:rsid w:val="00626E52"/>
    <w:rsid w:val="006479D7"/>
    <w:rsid w:val="0073077C"/>
    <w:rsid w:val="007965B6"/>
    <w:rsid w:val="007C4E4D"/>
    <w:rsid w:val="00805C12"/>
    <w:rsid w:val="0085425B"/>
    <w:rsid w:val="00873D97"/>
    <w:rsid w:val="00877653"/>
    <w:rsid w:val="00886EAC"/>
    <w:rsid w:val="008B60B6"/>
    <w:rsid w:val="008E1A2C"/>
    <w:rsid w:val="0091069B"/>
    <w:rsid w:val="00971BA0"/>
    <w:rsid w:val="009B5B37"/>
    <w:rsid w:val="009C5AC0"/>
    <w:rsid w:val="00A35E8C"/>
    <w:rsid w:val="00B50B0E"/>
    <w:rsid w:val="00BD4EC6"/>
    <w:rsid w:val="00C241F7"/>
    <w:rsid w:val="00C3466E"/>
    <w:rsid w:val="00C421C4"/>
    <w:rsid w:val="00CE33F1"/>
    <w:rsid w:val="00CF78DF"/>
    <w:rsid w:val="00D5045F"/>
    <w:rsid w:val="00D52A08"/>
    <w:rsid w:val="00DB60E7"/>
    <w:rsid w:val="00E64345"/>
    <w:rsid w:val="00E76988"/>
    <w:rsid w:val="00E976ED"/>
    <w:rsid w:val="00EA2451"/>
    <w:rsid w:val="00EC4042"/>
    <w:rsid w:val="00F0168C"/>
    <w:rsid w:val="00F214D6"/>
    <w:rsid w:val="00F24176"/>
    <w:rsid w:val="00F3698F"/>
    <w:rsid w:val="00F9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referred.dotx</Template>
  <TotalTime>2549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27</cp:revision>
  <cp:lastPrinted>2018-09-24T19:23:00Z</cp:lastPrinted>
  <dcterms:created xsi:type="dcterms:W3CDTF">2018-01-15T20:15:00Z</dcterms:created>
  <dcterms:modified xsi:type="dcterms:W3CDTF">2018-09-24T19:28:00Z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